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B3" w:rsidRDefault="009953B3" w:rsidP="009953B3">
      <w:pPr>
        <w:jc w:val="center"/>
        <w:rPr>
          <w:sz w:val="28"/>
          <w:szCs w:val="28"/>
        </w:rPr>
      </w:pPr>
      <w:bookmarkStart w:id="0" w:name="_Toc83033524"/>
      <w:r>
        <w:rPr>
          <w:sz w:val="28"/>
          <w:szCs w:val="28"/>
        </w:rPr>
        <w:t>МИНИСТЕРСТВО ОБРАЗОВАНИЯ И НАУКИ РОССИЙСКОЙ ФЕДЕРАЦИИ</w:t>
      </w:r>
    </w:p>
    <w:p w:rsidR="009953B3" w:rsidRDefault="009953B3" w:rsidP="009953B3">
      <w:pPr>
        <w:jc w:val="center"/>
        <w:rPr>
          <w:b/>
          <w:sz w:val="28"/>
        </w:rPr>
      </w:pPr>
      <w:bookmarkStart w:id="1" w:name="_Toc310499348"/>
      <w:r>
        <w:rPr>
          <w:b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b/>
          <w:sz w:val="28"/>
        </w:rPr>
        <w:br/>
        <w:t xml:space="preserve"> «Кемеровский государственный университет»</w:t>
      </w:r>
      <w:bookmarkEnd w:id="1"/>
    </w:p>
    <w:p w:rsidR="009953B3" w:rsidRDefault="009953B3" w:rsidP="009953B3">
      <w:pPr>
        <w:jc w:val="center"/>
        <w:rPr>
          <w:b/>
          <w:sz w:val="28"/>
        </w:rPr>
      </w:pPr>
    </w:p>
    <w:p w:rsidR="009953B3" w:rsidRDefault="009953B3" w:rsidP="009953B3">
      <w:pPr>
        <w:jc w:val="center"/>
        <w:rPr>
          <w:b/>
          <w:sz w:val="28"/>
        </w:rPr>
      </w:pPr>
      <w:r>
        <w:rPr>
          <w:b/>
          <w:sz w:val="28"/>
        </w:rPr>
        <w:t>Институт фундаментальных наук</w:t>
      </w:r>
    </w:p>
    <w:p w:rsidR="009953B3" w:rsidRDefault="009953B3" w:rsidP="009953B3">
      <w:pPr>
        <w:jc w:val="center"/>
        <w:rPr>
          <w:b/>
          <w:sz w:val="28"/>
        </w:rPr>
      </w:pPr>
      <w:r>
        <w:rPr>
          <w:b/>
          <w:sz w:val="28"/>
        </w:rPr>
        <w:t>Кафедра ЮНЕСКО по ИВТ</w:t>
      </w:r>
    </w:p>
    <w:p w:rsidR="009953B3" w:rsidRDefault="009953B3" w:rsidP="009953B3">
      <w:pPr>
        <w:jc w:val="center"/>
        <w:rPr>
          <w:b/>
          <w:sz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Pr="00403643" w:rsidRDefault="009953B3" w:rsidP="009953B3">
      <w:pPr>
        <w:spacing w:line="360" w:lineRule="auto"/>
        <w:jc w:val="center"/>
        <w:rPr>
          <w:b/>
          <w:bCs/>
          <w:sz w:val="32"/>
          <w:szCs w:val="18"/>
          <w:lang w:val="en-US"/>
        </w:rPr>
      </w:pPr>
      <w:r w:rsidRPr="006749BE">
        <w:rPr>
          <w:b/>
          <w:bCs/>
          <w:sz w:val="32"/>
          <w:szCs w:val="18"/>
        </w:rPr>
        <w:t>ЛАБОРАТОРНАЯ РАБОТА №</w:t>
      </w:r>
      <w:r w:rsidR="00403643">
        <w:rPr>
          <w:b/>
          <w:bCs/>
          <w:sz w:val="32"/>
          <w:szCs w:val="18"/>
          <w:lang w:val="en-US"/>
        </w:rPr>
        <w:t>3</w:t>
      </w:r>
      <w:bookmarkStart w:id="2" w:name="_GoBack"/>
      <w:bookmarkEnd w:id="2"/>
    </w:p>
    <w:p w:rsidR="009953B3" w:rsidRPr="006749BE" w:rsidRDefault="009953B3" w:rsidP="009953B3">
      <w:pPr>
        <w:spacing w:line="360" w:lineRule="auto"/>
        <w:jc w:val="center"/>
        <w:rPr>
          <w:b/>
          <w:bCs/>
          <w:sz w:val="32"/>
          <w:szCs w:val="18"/>
        </w:rPr>
      </w:pPr>
      <w:r w:rsidRPr="006749BE">
        <w:rPr>
          <w:b/>
          <w:bCs/>
          <w:sz w:val="32"/>
          <w:szCs w:val="18"/>
        </w:rPr>
        <w:t>ПО ДИСЦИПЛИНЕ “АВТОМАТИЗАЦИЯ ПРОЦЕССОВ РАЗВЕРТЫВАНИЯ И ИНСТАЛЯЦИИ ИНФОРМАЦИОННЫХ СИСТЕМ”</w:t>
      </w:r>
    </w:p>
    <w:p w:rsidR="009953B3" w:rsidRDefault="009953B3" w:rsidP="009953B3">
      <w:pPr>
        <w:spacing w:line="360" w:lineRule="auto"/>
        <w:rPr>
          <w:sz w:val="28"/>
        </w:rPr>
      </w:pPr>
    </w:p>
    <w:p w:rsidR="009953B3" w:rsidRDefault="009953B3" w:rsidP="009953B3">
      <w:pPr>
        <w:spacing w:line="360" w:lineRule="auto"/>
        <w:jc w:val="center"/>
        <w:rPr>
          <w:sz w:val="28"/>
        </w:rPr>
      </w:pPr>
    </w:p>
    <w:p w:rsidR="009953B3" w:rsidRDefault="009953B3" w:rsidP="009953B3">
      <w:pPr>
        <w:spacing w:line="360" w:lineRule="auto"/>
        <w:jc w:val="center"/>
        <w:rPr>
          <w:sz w:val="28"/>
        </w:rPr>
      </w:pPr>
      <w:r>
        <w:rPr>
          <w:sz w:val="28"/>
        </w:rPr>
        <w:t>студента 2 курса</w:t>
      </w:r>
    </w:p>
    <w:p w:rsidR="009953B3" w:rsidRDefault="00807BA3" w:rsidP="009953B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Крючкова Андрея Олеговича</w:t>
      </w:r>
    </w:p>
    <w:p w:rsidR="009953B3" w:rsidRDefault="009953B3" w:rsidP="009953B3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 w:rsidR="009953B3" w:rsidRDefault="009953B3" w:rsidP="009953B3">
      <w:pPr>
        <w:ind w:left="4253"/>
        <w:rPr>
          <w:sz w:val="28"/>
          <w:szCs w:val="28"/>
        </w:rPr>
      </w:pPr>
    </w:p>
    <w:p w:rsidR="009953B3" w:rsidRDefault="009953B3" w:rsidP="009953B3">
      <w:pPr>
        <w:ind w:left="5040"/>
        <w:rPr>
          <w:sz w:val="28"/>
          <w:szCs w:val="28"/>
        </w:rPr>
      </w:pPr>
    </w:p>
    <w:p w:rsidR="009953B3" w:rsidRDefault="009953B3" w:rsidP="009953B3">
      <w:pPr>
        <w:ind w:left="5040"/>
        <w:rPr>
          <w:sz w:val="28"/>
          <w:szCs w:val="28"/>
        </w:rPr>
      </w:pPr>
    </w:p>
    <w:p w:rsidR="009953B3" w:rsidRDefault="009953B3" w:rsidP="009953B3">
      <w:pPr>
        <w:ind w:left="5040"/>
        <w:rPr>
          <w:sz w:val="28"/>
          <w:szCs w:val="28"/>
        </w:rPr>
      </w:pPr>
    </w:p>
    <w:p w:rsidR="009953B3" w:rsidRDefault="009953B3" w:rsidP="009953B3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9953B3" w:rsidRDefault="009953B3" w:rsidP="009953B3">
      <w:pPr>
        <w:ind w:left="5040"/>
        <w:rPr>
          <w:sz w:val="28"/>
          <w:szCs w:val="28"/>
        </w:rPr>
      </w:pPr>
      <w:r>
        <w:rPr>
          <w:sz w:val="28"/>
          <w:szCs w:val="28"/>
        </w:rPr>
        <w:t>ассистент</w:t>
      </w:r>
    </w:p>
    <w:p w:rsidR="009953B3" w:rsidRPr="00BB3C5A" w:rsidRDefault="009953B3" w:rsidP="009953B3">
      <w:pPr>
        <w:ind w:left="5040"/>
        <w:rPr>
          <w:sz w:val="28"/>
          <w:szCs w:val="28"/>
        </w:rPr>
      </w:pPr>
      <w:r>
        <w:rPr>
          <w:sz w:val="28"/>
          <w:szCs w:val="28"/>
        </w:rPr>
        <w:t>И.Ю. Степанов</w:t>
      </w:r>
    </w:p>
    <w:p w:rsidR="009953B3" w:rsidRDefault="009953B3" w:rsidP="009953B3">
      <w:pPr>
        <w:ind w:left="5040"/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rPr>
          <w:sz w:val="28"/>
          <w:szCs w:val="28"/>
        </w:rPr>
      </w:pPr>
    </w:p>
    <w:p w:rsidR="009953B3" w:rsidRDefault="009953B3" w:rsidP="009953B3">
      <w:pPr>
        <w:spacing w:before="120"/>
        <w:jc w:val="center"/>
        <w:rPr>
          <w:sz w:val="28"/>
          <w:szCs w:val="28"/>
        </w:rPr>
      </w:pPr>
    </w:p>
    <w:p w:rsidR="009953B3" w:rsidRDefault="009953B3" w:rsidP="009953B3">
      <w:pPr>
        <w:spacing w:before="120"/>
        <w:jc w:val="center"/>
        <w:rPr>
          <w:sz w:val="28"/>
          <w:szCs w:val="28"/>
        </w:rPr>
      </w:pPr>
    </w:p>
    <w:p w:rsidR="009953B3" w:rsidRDefault="009953B3" w:rsidP="009953B3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2022</w:t>
      </w:r>
    </w:p>
    <w:p w:rsidR="009953B3" w:rsidRDefault="009953B3" w:rsidP="009953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32"/>
          <w:sz w:val="28"/>
          <w:szCs w:val="28"/>
          <w:lang w:eastAsia="en-US"/>
        </w:rPr>
        <w:id w:val="960920057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9953B3" w:rsidRPr="003971AA" w:rsidRDefault="009953B3" w:rsidP="009953B3">
          <w:pPr>
            <w:pStyle w:val="af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71A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3B3" w:rsidRPr="003E6BAF" w:rsidRDefault="009953B3" w:rsidP="009953B3">
          <w:pPr>
            <w:rPr>
              <w:sz w:val="28"/>
              <w:szCs w:val="28"/>
            </w:rPr>
          </w:pPr>
        </w:p>
        <w:p w:rsidR="00807BA3" w:rsidRDefault="009953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3E6BAF">
            <w:rPr>
              <w:b w:val="0"/>
              <w:bCs w:val="0"/>
              <w:sz w:val="28"/>
              <w:szCs w:val="28"/>
            </w:rPr>
            <w:fldChar w:fldCharType="begin"/>
          </w:r>
          <w:r w:rsidRPr="003E6BAF">
            <w:rPr>
              <w:sz w:val="28"/>
              <w:szCs w:val="28"/>
            </w:rPr>
            <w:instrText xml:space="preserve"> TOC \o "1-3" \h \z \u </w:instrText>
          </w:r>
          <w:r w:rsidRPr="003E6BAF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98345119" w:history="1">
            <w:r w:rsidR="00807BA3" w:rsidRPr="00FC4650">
              <w:rPr>
                <w:rStyle w:val="a3"/>
                <w:noProof/>
              </w:rPr>
              <w:t>1 ВЕДЕНИЕ</w:t>
            </w:r>
            <w:r w:rsidR="00807BA3">
              <w:rPr>
                <w:noProof/>
                <w:webHidden/>
              </w:rPr>
              <w:tab/>
            </w:r>
            <w:r w:rsidR="00807BA3">
              <w:rPr>
                <w:noProof/>
                <w:webHidden/>
              </w:rPr>
              <w:fldChar w:fldCharType="begin"/>
            </w:r>
            <w:r w:rsidR="00807BA3">
              <w:rPr>
                <w:noProof/>
                <w:webHidden/>
              </w:rPr>
              <w:instrText xml:space="preserve"> PAGEREF _Toc98345119 \h </w:instrText>
            </w:r>
            <w:r w:rsidR="00807BA3">
              <w:rPr>
                <w:noProof/>
                <w:webHidden/>
              </w:rPr>
            </w:r>
            <w:r w:rsidR="00807BA3">
              <w:rPr>
                <w:noProof/>
                <w:webHidden/>
              </w:rPr>
              <w:fldChar w:fldCharType="separate"/>
            </w:r>
            <w:r w:rsidR="00807BA3">
              <w:rPr>
                <w:noProof/>
                <w:webHidden/>
              </w:rPr>
              <w:t>2</w:t>
            </w:r>
            <w:r w:rsidR="00807BA3">
              <w:rPr>
                <w:noProof/>
                <w:webHidden/>
              </w:rPr>
              <w:fldChar w:fldCharType="end"/>
            </w:r>
          </w:hyperlink>
        </w:p>
        <w:p w:rsidR="00807BA3" w:rsidRDefault="00AB6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345120" w:history="1">
            <w:r w:rsidR="00807BA3" w:rsidRPr="00FC4650">
              <w:rPr>
                <w:rStyle w:val="a3"/>
                <w:noProof/>
              </w:rPr>
              <w:t>2 ЗАДАЧИ</w:t>
            </w:r>
            <w:r w:rsidR="00807BA3">
              <w:rPr>
                <w:noProof/>
                <w:webHidden/>
              </w:rPr>
              <w:tab/>
            </w:r>
            <w:r w:rsidR="00807BA3">
              <w:rPr>
                <w:noProof/>
                <w:webHidden/>
              </w:rPr>
              <w:fldChar w:fldCharType="begin"/>
            </w:r>
            <w:r w:rsidR="00807BA3">
              <w:rPr>
                <w:noProof/>
                <w:webHidden/>
              </w:rPr>
              <w:instrText xml:space="preserve"> PAGEREF _Toc98345120 \h </w:instrText>
            </w:r>
            <w:r w:rsidR="00807BA3">
              <w:rPr>
                <w:noProof/>
                <w:webHidden/>
              </w:rPr>
            </w:r>
            <w:r w:rsidR="00807BA3">
              <w:rPr>
                <w:noProof/>
                <w:webHidden/>
              </w:rPr>
              <w:fldChar w:fldCharType="separate"/>
            </w:r>
            <w:r w:rsidR="00807BA3">
              <w:rPr>
                <w:noProof/>
                <w:webHidden/>
              </w:rPr>
              <w:t>2</w:t>
            </w:r>
            <w:r w:rsidR="00807BA3">
              <w:rPr>
                <w:noProof/>
                <w:webHidden/>
              </w:rPr>
              <w:fldChar w:fldCharType="end"/>
            </w:r>
          </w:hyperlink>
        </w:p>
        <w:p w:rsidR="00807BA3" w:rsidRDefault="00AB6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345121" w:history="1">
            <w:r w:rsidR="00807BA3" w:rsidRPr="00FC4650">
              <w:rPr>
                <w:rStyle w:val="a3"/>
                <w:noProof/>
              </w:rPr>
              <w:t>2 РЕАЛИЗАЦИЯ ЗАДАЧ</w:t>
            </w:r>
            <w:r w:rsidR="00807BA3">
              <w:rPr>
                <w:noProof/>
                <w:webHidden/>
              </w:rPr>
              <w:tab/>
            </w:r>
            <w:r w:rsidR="00807BA3">
              <w:rPr>
                <w:noProof/>
                <w:webHidden/>
              </w:rPr>
              <w:fldChar w:fldCharType="begin"/>
            </w:r>
            <w:r w:rsidR="00807BA3">
              <w:rPr>
                <w:noProof/>
                <w:webHidden/>
              </w:rPr>
              <w:instrText xml:space="preserve"> PAGEREF _Toc98345121 \h </w:instrText>
            </w:r>
            <w:r w:rsidR="00807BA3">
              <w:rPr>
                <w:noProof/>
                <w:webHidden/>
              </w:rPr>
            </w:r>
            <w:r w:rsidR="00807BA3">
              <w:rPr>
                <w:noProof/>
                <w:webHidden/>
              </w:rPr>
              <w:fldChar w:fldCharType="separate"/>
            </w:r>
            <w:r w:rsidR="00807BA3">
              <w:rPr>
                <w:noProof/>
                <w:webHidden/>
              </w:rPr>
              <w:t>3</w:t>
            </w:r>
            <w:r w:rsidR="00807BA3">
              <w:rPr>
                <w:noProof/>
                <w:webHidden/>
              </w:rPr>
              <w:fldChar w:fldCharType="end"/>
            </w:r>
          </w:hyperlink>
        </w:p>
        <w:p w:rsidR="00807BA3" w:rsidRDefault="00AB6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345122" w:history="1">
            <w:r w:rsidR="00807BA3" w:rsidRPr="00FC4650">
              <w:rPr>
                <w:rStyle w:val="a3"/>
                <w:noProof/>
              </w:rPr>
              <w:t>3 ЗАКЛЮЧЕНИЕ</w:t>
            </w:r>
            <w:r w:rsidR="00807BA3">
              <w:rPr>
                <w:noProof/>
                <w:webHidden/>
              </w:rPr>
              <w:tab/>
            </w:r>
            <w:r w:rsidR="00807BA3">
              <w:rPr>
                <w:noProof/>
                <w:webHidden/>
              </w:rPr>
              <w:fldChar w:fldCharType="begin"/>
            </w:r>
            <w:r w:rsidR="00807BA3">
              <w:rPr>
                <w:noProof/>
                <w:webHidden/>
              </w:rPr>
              <w:instrText xml:space="preserve"> PAGEREF _Toc98345122 \h </w:instrText>
            </w:r>
            <w:r w:rsidR="00807BA3">
              <w:rPr>
                <w:noProof/>
                <w:webHidden/>
              </w:rPr>
            </w:r>
            <w:r w:rsidR="00807BA3">
              <w:rPr>
                <w:noProof/>
                <w:webHidden/>
              </w:rPr>
              <w:fldChar w:fldCharType="separate"/>
            </w:r>
            <w:r w:rsidR="00807BA3">
              <w:rPr>
                <w:noProof/>
                <w:webHidden/>
              </w:rPr>
              <w:t>6</w:t>
            </w:r>
            <w:r w:rsidR="00807BA3">
              <w:rPr>
                <w:noProof/>
                <w:webHidden/>
              </w:rPr>
              <w:fldChar w:fldCharType="end"/>
            </w:r>
          </w:hyperlink>
        </w:p>
        <w:p w:rsidR="009953B3" w:rsidRDefault="009953B3" w:rsidP="009953B3">
          <w:pPr>
            <w:pStyle w:val="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3E6BA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:rsidR="009953B3" w:rsidRPr="003971AA" w:rsidRDefault="00C31225" w:rsidP="009953B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98345119"/>
      <w:r w:rsidRPr="00C31225">
        <w:rPr>
          <w:rFonts w:ascii="Times New Roman" w:hAnsi="Times New Roman"/>
        </w:rPr>
        <w:t>1</w:t>
      </w:r>
      <w:bookmarkEnd w:id="0"/>
      <w:r w:rsidR="009953B3" w:rsidRPr="009953B3">
        <w:rPr>
          <w:rFonts w:ascii="Times New Roman" w:hAnsi="Times New Roman" w:cs="Times New Roman"/>
          <w:sz w:val="28"/>
          <w:szCs w:val="28"/>
        </w:rPr>
        <w:t xml:space="preserve"> </w:t>
      </w:r>
      <w:r w:rsidR="009953B3" w:rsidRPr="003971AA">
        <w:rPr>
          <w:rFonts w:ascii="Times New Roman" w:hAnsi="Times New Roman" w:cs="Times New Roman"/>
          <w:sz w:val="28"/>
          <w:szCs w:val="28"/>
        </w:rPr>
        <w:t>ВЕДЕНИЕ</w:t>
      </w:r>
      <w:bookmarkEnd w:id="3"/>
    </w:p>
    <w:p w:rsidR="009953B3" w:rsidRDefault="009953B3" w:rsidP="009953B3">
      <w:pPr>
        <w:jc w:val="center"/>
        <w:rPr>
          <w:sz w:val="28"/>
          <w:szCs w:val="28"/>
        </w:rPr>
      </w:pPr>
    </w:p>
    <w:p w:rsidR="009953B3" w:rsidRDefault="009953B3" w:rsidP="009953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</w:t>
      </w:r>
      <w:r w:rsidR="00807BA3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 xml:space="preserve">научиться запускать бота, расположенного на </w:t>
      </w:r>
      <w:r>
        <w:rPr>
          <w:sz w:val="28"/>
          <w:szCs w:val="28"/>
          <w:lang w:val="en-US"/>
        </w:rPr>
        <w:t>git</w:t>
      </w:r>
      <w:r w:rsidRPr="009953B3">
        <w:rPr>
          <w:sz w:val="28"/>
          <w:szCs w:val="28"/>
        </w:rPr>
        <w:t>-</w:t>
      </w:r>
      <w:r>
        <w:rPr>
          <w:sz w:val="28"/>
          <w:szCs w:val="28"/>
        </w:rPr>
        <w:t>репозитории</w:t>
      </w:r>
      <w:r w:rsidRPr="00995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эмулятор линукса </w:t>
      </w:r>
      <w:r w:rsidRPr="009953B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Termux</w:t>
      </w:r>
      <w:r w:rsidRPr="009953B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9953B3" w:rsidRDefault="009953B3" w:rsidP="009953B3">
      <w:pPr>
        <w:ind w:firstLine="709"/>
        <w:jc w:val="both"/>
        <w:rPr>
          <w:sz w:val="28"/>
          <w:szCs w:val="28"/>
        </w:rPr>
      </w:pPr>
    </w:p>
    <w:p w:rsidR="009953B3" w:rsidRDefault="009953B3" w:rsidP="009953B3">
      <w:pPr>
        <w:ind w:firstLine="709"/>
        <w:jc w:val="both"/>
        <w:rPr>
          <w:sz w:val="28"/>
          <w:szCs w:val="28"/>
        </w:rPr>
      </w:pPr>
    </w:p>
    <w:p w:rsidR="009953B3" w:rsidRDefault="009953B3" w:rsidP="009953B3">
      <w:pPr>
        <w:ind w:firstLine="709"/>
        <w:jc w:val="both"/>
        <w:rPr>
          <w:sz w:val="28"/>
          <w:szCs w:val="28"/>
        </w:rPr>
      </w:pPr>
    </w:p>
    <w:p w:rsidR="009953B3" w:rsidRDefault="009953B3" w:rsidP="009953B3">
      <w:pPr>
        <w:ind w:firstLine="709"/>
        <w:jc w:val="both"/>
        <w:rPr>
          <w:sz w:val="28"/>
          <w:szCs w:val="28"/>
        </w:rPr>
      </w:pPr>
    </w:p>
    <w:p w:rsidR="009953B3" w:rsidRPr="003971AA" w:rsidRDefault="009953B3" w:rsidP="009953B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98345120"/>
      <w:r>
        <w:rPr>
          <w:rFonts w:ascii="Times New Roman" w:hAnsi="Times New Roman"/>
        </w:rPr>
        <w:t>2</w:t>
      </w:r>
      <w:r w:rsidRPr="0099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bookmarkEnd w:id="4"/>
    </w:p>
    <w:p w:rsidR="009953B3" w:rsidRDefault="009953B3" w:rsidP="009953B3">
      <w:pPr>
        <w:pStyle w:val="af"/>
        <w:numPr>
          <w:ilvl w:val="0"/>
          <w:numId w:val="42"/>
        </w:numPr>
        <w:spacing w:after="160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r>
        <w:rPr>
          <w:sz w:val="28"/>
          <w:szCs w:val="28"/>
          <w:lang w:val="en-US"/>
        </w:rPr>
        <w:t>git</w:t>
      </w:r>
      <w:r w:rsidRPr="00995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9953B3">
        <w:rPr>
          <w:sz w:val="28"/>
          <w:szCs w:val="28"/>
        </w:rPr>
        <w:t xml:space="preserve"> </w:t>
      </w:r>
      <w:r>
        <w:rPr>
          <w:sz w:val="28"/>
          <w:szCs w:val="28"/>
        </w:rPr>
        <w:t>в эмулятор.</w:t>
      </w:r>
    </w:p>
    <w:p w:rsidR="009953B3" w:rsidRPr="0062474D" w:rsidRDefault="0062474D" w:rsidP="0062474D">
      <w:pPr>
        <w:pStyle w:val="af"/>
        <w:numPr>
          <w:ilvl w:val="0"/>
          <w:numId w:val="42"/>
        </w:numPr>
        <w:spacing w:after="160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Скопировать репозиторий в эмулятор.</w:t>
      </w:r>
    </w:p>
    <w:p w:rsidR="0062474D" w:rsidRDefault="0062474D" w:rsidP="009953B3">
      <w:pPr>
        <w:pStyle w:val="af"/>
        <w:numPr>
          <w:ilvl w:val="0"/>
          <w:numId w:val="42"/>
        </w:numPr>
        <w:spacing w:after="160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библиотеку </w:t>
      </w:r>
      <w:r>
        <w:rPr>
          <w:sz w:val="28"/>
          <w:szCs w:val="28"/>
          <w:lang w:val="en-US"/>
        </w:rPr>
        <w:t>TeleBot</w:t>
      </w:r>
      <w:r>
        <w:rPr>
          <w:sz w:val="28"/>
          <w:szCs w:val="28"/>
        </w:rPr>
        <w:t>.</w:t>
      </w:r>
    </w:p>
    <w:p w:rsidR="009953B3" w:rsidRPr="00A672A5" w:rsidRDefault="009953B3" w:rsidP="009953B3">
      <w:pPr>
        <w:pStyle w:val="af"/>
        <w:numPr>
          <w:ilvl w:val="0"/>
          <w:numId w:val="42"/>
        </w:numPr>
        <w:spacing w:after="160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Запустить бота.</w:t>
      </w:r>
    </w:p>
    <w:p w:rsidR="00D060BF" w:rsidRDefault="00D060BF" w:rsidP="009953B3">
      <w:pPr>
        <w:pStyle w:val="1"/>
        <w:spacing w:line="360" w:lineRule="auto"/>
        <w:rPr>
          <w:b w:val="0"/>
          <w:bCs w:val="0"/>
        </w:rPr>
      </w:pPr>
      <w:r>
        <w:br w:type="page"/>
      </w:r>
    </w:p>
    <w:p w:rsidR="009953B3" w:rsidRPr="003971AA" w:rsidRDefault="009953B3" w:rsidP="009953B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98345121"/>
      <w:r>
        <w:rPr>
          <w:rFonts w:ascii="Times New Roman" w:hAnsi="Times New Roman"/>
        </w:rPr>
        <w:lastRenderedPageBreak/>
        <w:t>2</w:t>
      </w:r>
      <w:r w:rsidRPr="0099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ЗАДАЧ</w:t>
      </w:r>
      <w:bookmarkEnd w:id="5"/>
    </w:p>
    <w:p w:rsidR="008E16A4" w:rsidRPr="008E16A4" w:rsidRDefault="008E16A4" w:rsidP="008E16A4">
      <w:pPr>
        <w:jc w:val="center"/>
      </w:pPr>
    </w:p>
    <w:p w:rsidR="00357003" w:rsidRPr="0062474D" w:rsidRDefault="009953B3" w:rsidP="00BA2D65">
      <w:pPr>
        <w:pStyle w:val="13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Установка </w:t>
      </w:r>
      <w:r w:rsidR="00BA2D6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</w:t>
      </w:r>
      <w:r w:rsid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(Рис.1)</w:t>
      </w:r>
      <w:r>
        <w:rPr>
          <w:noProof/>
        </w:rPr>
        <w:drawing>
          <wp:inline distT="0" distB="0" distL="0" distR="0" wp14:anchorId="38FEC081" wp14:editId="202BE138">
            <wp:extent cx="5940425" cy="1720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D" w:rsidRPr="0062474D" w:rsidRDefault="0062474D" w:rsidP="0062474D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Рис.1 Выполнение команды 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pkg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install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”</w:t>
      </w:r>
    </w:p>
    <w:p w:rsidR="00BA2D65" w:rsidRPr="0062474D" w:rsidRDefault="00BA2D65" w:rsidP="0062474D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Установка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python</w:t>
      </w:r>
      <w:r w:rsidRPr="004036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62474D" w:rsidRPr="00403643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r w:rsid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Рис. 2</w:t>
      </w:r>
      <w:r w:rsidR="0062474D" w:rsidRPr="00403643">
        <w:rPr>
          <w:rFonts w:ascii="Times New Roman" w:eastAsia="Times New Roman" w:hAnsi="Times New Roman" w:cs="Times New Roman"/>
          <w:color w:val="000000"/>
          <w:sz w:val="24"/>
          <w:szCs w:val="28"/>
        </w:rPr>
        <w:t>)</w:t>
      </w:r>
      <w:r>
        <w:rPr>
          <w:noProof/>
        </w:rPr>
        <w:drawing>
          <wp:inline distT="0" distB="0" distL="0" distR="0" wp14:anchorId="4E6BD857" wp14:editId="1A5767E3">
            <wp:extent cx="5940425" cy="2790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9209F" wp14:editId="78A52D3B">
            <wp:extent cx="5940425" cy="377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74D">
        <w:rPr>
          <w:noProof/>
        </w:rPr>
        <w:drawing>
          <wp:inline distT="0" distB="0" distL="0" distR="0" wp14:anchorId="73C5167C" wp14:editId="6AFC7C2B">
            <wp:extent cx="5940425" cy="328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74D">
        <w:rPr>
          <w:noProof/>
        </w:rPr>
        <w:drawing>
          <wp:inline distT="0" distB="0" distL="0" distR="0" wp14:anchorId="733477D4" wp14:editId="3EE5E3BF">
            <wp:extent cx="5940425" cy="499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D" w:rsidRDefault="0062474D" w:rsidP="0062474D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ис.2 Выполнение команды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pkg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install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python</w:t>
      </w:r>
      <w:r w:rsidRPr="0062474D">
        <w:rPr>
          <w:rFonts w:ascii="Times New Roman" w:eastAsia="Times New Roman" w:hAnsi="Times New Roman" w:cs="Times New Roman"/>
          <w:color w:val="000000"/>
          <w:sz w:val="24"/>
          <w:szCs w:val="28"/>
        </w:rPr>
        <w:t>”</w:t>
      </w:r>
    </w:p>
    <w:p w:rsidR="0062474D" w:rsidRPr="0062474D" w:rsidRDefault="0062474D" w:rsidP="0062474D">
      <w:pPr>
        <w:pStyle w:val="13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</w:rPr>
      </w:pPr>
      <w:r w:rsidRPr="0062474D">
        <w:rPr>
          <w:rFonts w:ascii="Times New Roman" w:hAnsi="Times New Roman" w:cs="Times New Roman"/>
          <w:sz w:val="24"/>
        </w:rPr>
        <w:t xml:space="preserve">Клонирование </w:t>
      </w:r>
      <w:r w:rsidRPr="0062474D">
        <w:rPr>
          <w:rFonts w:ascii="Times New Roman" w:hAnsi="Times New Roman" w:cs="Times New Roman"/>
          <w:sz w:val="24"/>
          <w:lang w:val="en-US"/>
        </w:rPr>
        <w:t>git</w:t>
      </w:r>
      <w:r w:rsidRPr="0062474D">
        <w:rPr>
          <w:rFonts w:ascii="Times New Roman" w:hAnsi="Times New Roman" w:cs="Times New Roman"/>
          <w:sz w:val="24"/>
        </w:rPr>
        <w:t>-репозитория в эмулятор (Рис.3)</w:t>
      </w:r>
    </w:p>
    <w:p w:rsidR="0062474D" w:rsidRDefault="0062474D" w:rsidP="0062474D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noProof/>
        </w:rPr>
        <w:lastRenderedPageBreak/>
        <w:drawing>
          <wp:inline distT="0" distB="0" distL="0" distR="0" wp14:anchorId="145EE73D" wp14:editId="17D9C244">
            <wp:extent cx="5940425" cy="1205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D" w:rsidRDefault="0062474D" w:rsidP="0062474D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sz w:val="24"/>
        </w:rPr>
      </w:pPr>
      <w:r w:rsidRPr="0062474D">
        <w:rPr>
          <w:rFonts w:ascii="Times New Roman" w:hAnsi="Times New Roman" w:cs="Times New Roman"/>
          <w:sz w:val="24"/>
        </w:rPr>
        <w:t>Рис.3 Выполнение команды: “</w:t>
      </w:r>
      <w:r w:rsidRPr="0062474D">
        <w:rPr>
          <w:rFonts w:ascii="Times New Roman" w:hAnsi="Times New Roman" w:cs="Times New Roman"/>
          <w:sz w:val="24"/>
          <w:lang w:val="en-US"/>
        </w:rPr>
        <w:t>git</w:t>
      </w:r>
      <w:r w:rsidRPr="0062474D">
        <w:rPr>
          <w:rFonts w:ascii="Times New Roman" w:hAnsi="Times New Roman" w:cs="Times New Roman"/>
          <w:sz w:val="24"/>
        </w:rPr>
        <w:t xml:space="preserve"> </w:t>
      </w:r>
      <w:r w:rsidRPr="0062474D">
        <w:rPr>
          <w:rFonts w:ascii="Times New Roman" w:hAnsi="Times New Roman" w:cs="Times New Roman"/>
          <w:sz w:val="24"/>
          <w:lang w:val="en-US"/>
        </w:rPr>
        <w:t>clone</w:t>
      </w:r>
      <w:r w:rsidRPr="0062474D">
        <w:rPr>
          <w:rFonts w:ascii="Times New Roman" w:hAnsi="Times New Roman" w:cs="Times New Roman"/>
          <w:sz w:val="24"/>
        </w:rPr>
        <w:t>”</w:t>
      </w:r>
    </w:p>
    <w:p w:rsidR="0062474D" w:rsidRPr="0062474D" w:rsidRDefault="0062474D" w:rsidP="0062474D">
      <w:pPr>
        <w:pStyle w:val="13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Установка библиотеки </w:t>
      </w:r>
      <w:r>
        <w:rPr>
          <w:rFonts w:ascii="Times New Roman" w:hAnsi="Times New Roman" w:cs="Times New Roman"/>
          <w:sz w:val="24"/>
          <w:lang w:val="en-US"/>
        </w:rPr>
        <w:t>TeleBot</w:t>
      </w:r>
      <w:r w:rsidRPr="006247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E5989" wp14:editId="13BDA467">
            <wp:extent cx="5940425" cy="19678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D" w:rsidRDefault="0062474D" w:rsidP="0062474D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Рис.4 Выполнение команды</w:t>
      </w:r>
      <w:r w:rsidRPr="0062474D">
        <w:rPr>
          <w:rFonts w:ascii="Times New Roman" w:hAnsi="Times New Roman" w:cs="Times New Roman"/>
          <w:noProof/>
          <w:sz w:val="24"/>
        </w:rPr>
        <w:t>: “</w:t>
      </w:r>
      <w:r>
        <w:rPr>
          <w:rFonts w:ascii="Times New Roman" w:hAnsi="Times New Roman" w:cs="Times New Roman"/>
          <w:noProof/>
          <w:sz w:val="24"/>
          <w:lang w:val="en-US"/>
        </w:rPr>
        <w:t>pip</w:t>
      </w:r>
      <w:r w:rsidRPr="0062474D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/>
        </w:rPr>
        <w:t>install</w:t>
      </w:r>
      <w:r w:rsidRPr="0062474D">
        <w:rPr>
          <w:rFonts w:ascii="Times New Roman" w:hAnsi="Times New Roman" w:cs="Times New Roman"/>
          <w:noProof/>
          <w:sz w:val="24"/>
        </w:rPr>
        <w:t>”</w:t>
      </w:r>
    </w:p>
    <w:p w:rsidR="0062474D" w:rsidRPr="0062474D" w:rsidRDefault="0062474D" w:rsidP="0062474D">
      <w:pPr>
        <w:pStyle w:val="13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Переход в папку </w:t>
      </w:r>
      <w:r>
        <w:rPr>
          <w:rFonts w:ascii="Times New Roman" w:hAnsi="Times New Roman" w:cs="Times New Roman"/>
          <w:noProof/>
          <w:sz w:val="24"/>
          <w:lang w:val="en-US"/>
        </w:rPr>
        <w:t>botLab</w:t>
      </w:r>
      <w:r w:rsidR="00F82876">
        <w:rPr>
          <w:rFonts w:ascii="Times New Roman" w:hAnsi="Times New Roman" w:cs="Times New Roman"/>
          <w:noProof/>
          <w:sz w:val="24"/>
        </w:rPr>
        <w:t xml:space="preserve"> (Рис.5)</w:t>
      </w:r>
    </w:p>
    <w:p w:rsidR="0062474D" w:rsidRDefault="0062474D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58CFC4" wp14:editId="032795EE">
            <wp:extent cx="3714750" cy="25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76" w:rsidRPr="00403643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Рис.5 Выполнение команды</w:t>
      </w:r>
      <w:r w:rsidRPr="00403643">
        <w:rPr>
          <w:rFonts w:ascii="Times New Roman" w:hAnsi="Times New Roman" w:cs="Times New Roman"/>
          <w:sz w:val="24"/>
        </w:rPr>
        <w:t>: “</w:t>
      </w:r>
      <w:r>
        <w:rPr>
          <w:rFonts w:ascii="Times New Roman" w:hAnsi="Times New Roman" w:cs="Times New Roman"/>
          <w:sz w:val="24"/>
          <w:lang w:val="en-US"/>
        </w:rPr>
        <w:t>cd</w:t>
      </w:r>
      <w:r w:rsidRPr="00403643">
        <w:rPr>
          <w:rFonts w:ascii="Times New Roman" w:hAnsi="Times New Roman" w:cs="Times New Roman"/>
          <w:sz w:val="24"/>
        </w:rPr>
        <w:t>”</w:t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бота (Рис.6)</w:t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AF8B87" wp14:editId="09887923">
            <wp:extent cx="3305175" cy="25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Рис.6 Запуск файла с кодом бота</w:t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7 изображён ответ бота</w:t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9BFBF2" wp14:editId="221D50A7">
            <wp:extent cx="5940425" cy="733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Рис.7 Реакция бота.</w:t>
      </w:r>
    </w:p>
    <w:p w:rsidR="00F82876" w:rsidRDefault="00F82876">
      <w:pPr>
        <w:rPr>
          <w:rFonts w:eastAsia="Calibri"/>
          <w:szCs w:val="22"/>
        </w:rPr>
      </w:pPr>
      <w:r>
        <w:br w:type="page"/>
      </w:r>
    </w:p>
    <w:p w:rsidR="00F82876" w:rsidRPr="003971AA" w:rsidRDefault="00F82876" w:rsidP="00F8287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98345122"/>
      <w:r>
        <w:rPr>
          <w:rFonts w:ascii="Times New Roman" w:hAnsi="Times New Roman"/>
        </w:rPr>
        <w:lastRenderedPageBreak/>
        <w:t>3</w:t>
      </w:r>
      <w:r w:rsidRPr="0099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ЗАКЛЮЧЕНИЕ</w:t>
      </w:r>
      <w:bookmarkEnd w:id="6"/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работы, я научился</w:t>
      </w:r>
      <w:r w:rsidRPr="00F828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копировать 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8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репозитория, устанавливать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28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и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828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бота используя </w:t>
      </w:r>
      <w:r w:rsidRPr="00F828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Termux</w:t>
      </w:r>
      <w:r w:rsidRPr="00F828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2876" w:rsidRDefault="00F82876" w:rsidP="00F82876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Выполненные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2876" w:rsidRPr="00F82876" w:rsidRDefault="00F82876" w:rsidP="00F82876">
      <w:pPr>
        <w:pStyle w:val="13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2876" w:rsidRDefault="00F82876" w:rsidP="00F82876">
      <w:pPr>
        <w:pStyle w:val="13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Скопированы 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8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репозитория.</w:t>
      </w:r>
    </w:p>
    <w:p w:rsidR="00F82876" w:rsidRPr="00F82876" w:rsidRDefault="00F82876" w:rsidP="00F82876">
      <w:pPr>
        <w:pStyle w:val="13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Установлены библиотека </w:t>
      </w:r>
      <w:r>
        <w:rPr>
          <w:rFonts w:ascii="Times New Roman" w:hAnsi="Times New Roman" w:cs="Times New Roman"/>
          <w:sz w:val="28"/>
          <w:lang w:val="en-US"/>
        </w:rPr>
        <w:t>TeleBot</w:t>
      </w:r>
      <w:r w:rsidRPr="00F828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F82876" w:rsidRPr="00807BA3" w:rsidRDefault="00807BA3" w:rsidP="00807BA3">
      <w:pPr>
        <w:pStyle w:val="13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Успешно запущен бот.</w:t>
      </w:r>
    </w:p>
    <w:sectPr w:rsidR="00F82876" w:rsidRPr="00807BA3" w:rsidSect="004713E9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60B" w:rsidRDefault="00AB660B">
      <w:r>
        <w:separator/>
      </w:r>
    </w:p>
  </w:endnote>
  <w:endnote w:type="continuationSeparator" w:id="0">
    <w:p w:rsidR="00AB660B" w:rsidRDefault="00AB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CE357B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CE357B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03643">
      <w:rPr>
        <w:rStyle w:val="a8"/>
        <w:noProof/>
      </w:rPr>
      <w:t>2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60B" w:rsidRDefault="00AB660B">
      <w:r>
        <w:separator/>
      </w:r>
    </w:p>
  </w:footnote>
  <w:footnote w:type="continuationSeparator" w:id="0">
    <w:p w:rsidR="00AB660B" w:rsidRDefault="00AB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42FA0"/>
    <w:multiLevelType w:val="multilevel"/>
    <w:tmpl w:val="B4943A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90EAE"/>
    <w:multiLevelType w:val="multilevel"/>
    <w:tmpl w:val="6A28D9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34A7E"/>
    <w:multiLevelType w:val="multilevel"/>
    <w:tmpl w:val="341A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D66D5"/>
    <w:multiLevelType w:val="multilevel"/>
    <w:tmpl w:val="8ED2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12" w15:restartNumberingAfterBreak="0">
    <w:nsid w:val="212E273C"/>
    <w:multiLevelType w:val="hybridMultilevel"/>
    <w:tmpl w:val="016AB2F0"/>
    <w:lvl w:ilvl="0" w:tplc="EA462CDA">
      <w:start w:val="1"/>
      <w:numFmt w:val="decimal"/>
      <w:lvlText w:val="%1."/>
      <w:lvlJc w:val="left"/>
      <w:pPr>
        <w:ind w:left="17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25600329"/>
    <w:multiLevelType w:val="multilevel"/>
    <w:tmpl w:val="D5C80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544EB"/>
    <w:multiLevelType w:val="multilevel"/>
    <w:tmpl w:val="773E11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586D02"/>
    <w:multiLevelType w:val="hybridMultilevel"/>
    <w:tmpl w:val="523E9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F1990"/>
    <w:multiLevelType w:val="hybridMultilevel"/>
    <w:tmpl w:val="C4349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54E4676B"/>
    <w:multiLevelType w:val="hybridMultilevel"/>
    <w:tmpl w:val="1812E042"/>
    <w:lvl w:ilvl="0" w:tplc="8A28906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34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074E3"/>
    <w:multiLevelType w:val="hybridMultilevel"/>
    <w:tmpl w:val="DF6C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57C5DFF"/>
    <w:multiLevelType w:val="hybridMultilevel"/>
    <w:tmpl w:val="0400D1A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0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abstractNum w:abstractNumId="43" w15:restartNumberingAfterBreak="0">
    <w:nsid w:val="7DF337DC"/>
    <w:multiLevelType w:val="hybridMultilevel"/>
    <w:tmpl w:val="45368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28"/>
  </w:num>
  <w:num w:numId="4">
    <w:abstractNumId w:val="38"/>
  </w:num>
  <w:num w:numId="5">
    <w:abstractNumId w:val="14"/>
  </w:num>
  <w:num w:numId="6">
    <w:abstractNumId w:val="41"/>
  </w:num>
  <w:num w:numId="7">
    <w:abstractNumId w:val="15"/>
  </w:num>
  <w:num w:numId="8">
    <w:abstractNumId w:val="27"/>
  </w:num>
  <w:num w:numId="9">
    <w:abstractNumId w:val="17"/>
  </w:num>
  <w:num w:numId="10">
    <w:abstractNumId w:val="40"/>
  </w:num>
  <w:num w:numId="11">
    <w:abstractNumId w:val="32"/>
  </w:num>
  <w:num w:numId="12">
    <w:abstractNumId w:val="16"/>
  </w:num>
  <w:num w:numId="13">
    <w:abstractNumId w:val="37"/>
  </w:num>
  <w:num w:numId="14">
    <w:abstractNumId w:val="25"/>
  </w:num>
  <w:num w:numId="15">
    <w:abstractNumId w:val="26"/>
  </w:num>
  <w:num w:numId="16">
    <w:abstractNumId w:val="30"/>
  </w:num>
  <w:num w:numId="17">
    <w:abstractNumId w:val="1"/>
  </w:num>
  <w:num w:numId="18">
    <w:abstractNumId w:val="11"/>
  </w:num>
  <w:num w:numId="19">
    <w:abstractNumId w:val="33"/>
  </w:num>
  <w:num w:numId="20">
    <w:abstractNumId w:val="35"/>
  </w:num>
  <w:num w:numId="21">
    <w:abstractNumId w:val="3"/>
  </w:num>
  <w:num w:numId="22">
    <w:abstractNumId w:val="34"/>
  </w:num>
  <w:num w:numId="23">
    <w:abstractNumId w:val="7"/>
  </w:num>
  <w:num w:numId="24">
    <w:abstractNumId w:val="42"/>
  </w:num>
  <w:num w:numId="25">
    <w:abstractNumId w:val="9"/>
  </w:num>
  <w:num w:numId="26">
    <w:abstractNumId w:val="23"/>
  </w:num>
  <w:num w:numId="27">
    <w:abstractNumId w:val="20"/>
  </w:num>
  <w:num w:numId="28">
    <w:abstractNumId w:val="22"/>
  </w:num>
  <w:num w:numId="29">
    <w:abstractNumId w:val="0"/>
  </w:num>
  <w:num w:numId="30">
    <w:abstractNumId w:val="2"/>
  </w:num>
  <w:num w:numId="31">
    <w:abstractNumId w:val="8"/>
  </w:num>
  <w:num w:numId="32">
    <w:abstractNumId w:val="5"/>
  </w:num>
  <w:num w:numId="33">
    <w:abstractNumId w:val="39"/>
  </w:num>
  <w:num w:numId="34">
    <w:abstractNumId w:val="18"/>
  </w:num>
  <w:num w:numId="35">
    <w:abstractNumId w:val="19"/>
  </w:num>
  <w:num w:numId="36">
    <w:abstractNumId w:val="4"/>
  </w:num>
  <w:num w:numId="37">
    <w:abstractNumId w:val="36"/>
  </w:num>
  <w:num w:numId="38">
    <w:abstractNumId w:val="13"/>
  </w:num>
  <w:num w:numId="39">
    <w:abstractNumId w:val="43"/>
  </w:num>
  <w:num w:numId="40">
    <w:abstractNumId w:val="6"/>
  </w:num>
  <w:num w:numId="41">
    <w:abstractNumId w:val="10"/>
  </w:num>
  <w:num w:numId="42">
    <w:abstractNumId w:val="21"/>
  </w:num>
  <w:num w:numId="43">
    <w:abstractNumId w:val="29"/>
  </w:num>
  <w:num w:numId="44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03"/>
    <w:rsid w:val="00001B57"/>
    <w:rsid w:val="00001EB0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FDA"/>
    <w:rsid w:val="000C01AD"/>
    <w:rsid w:val="000C3B2C"/>
    <w:rsid w:val="000E0E8F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3079E"/>
    <w:rsid w:val="00134C0D"/>
    <w:rsid w:val="00135200"/>
    <w:rsid w:val="001370E9"/>
    <w:rsid w:val="00142E85"/>
    <w:rsid w:val="00153B78"/>
    <w:rsid w:val="001546F9"/>
    <w:rsid w:val="00155B53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C2A81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03643"/>
    <w:rsid w:val="004107C5"/>
    <w:rsid w:val="00414597"/>
    <w:rsid w:val="004209FA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2C0"/>
    <w:rsid w:val="005D3D21"/>
    <w:rsid w:val="005E776A"/>
    <w:rsid w:val="005F3C95"/>
    <w:rsid w:val="0060651A"/>
    <w:rsid w:val="0062156C"/>
    <w:rsid w:val="0062474D"/>
    <w:rsid w:val="00624BE3"/>
    <w:rsid w:val="00624EBD"/>
    <w:rsid w:val="00636076"/>
    <w:rsid w:val="00650EAE"/>
    <w:rsid w:val="00651BDE"/>
    <w:rsid w:val="00651E83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D16"/>
    <w:rsid w:val="006B0F02"/>
    <w:rsid w:val="006B1787"/>
    <w:rsid w:val="006B6E23"/>
    <w:rsid w:val="006B6FE4"/>
    <w:rsid w:val="006C35BF"/>
    <w:rsid w:val="006C3BB3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E0E4A"/>
    <w:rsid w:val="007E3DE8"/>
    <w:rsid w:val="007F3A0E"/>
    <w:rsid w:val="007F7B23"/>
    <w:rsid w:val="00807BA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16A4"/>
    <w:rsid w:val="008E2195"/>
    <w:rsid w:val="008E59BD"/>
    <w:rsid w:val="008F2589"/>
    <w:rsid w:val="008F2A83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2FCA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953B3"/>
    <w:rsid w:val="009A7737"/>
    <w:rsid w:val="009B1C3E"/>
    <w:rsid w:val="009B258C"/>
    <w:rsid w:val="009B7BF0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0F1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660B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2D65"/>
    <w:rsid w:val="00BA2F4A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8CD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639C"/>
    <w:rsid w:val="00F804CB"/>
    <w:rsid w:val="00F80C07"/>
    <w:rsid w:val="00F82876"/>
    <w:rsid w:val="00F841D0"/>
    <w:rsid w:val="00F8514D"/>
    <w:rsid w:val="00F851B9"/>
    <w:rsid w:val="00F91801"/>
    <w:rsid w:val="00F92C7E"/>
    <w:rsid w:val="00FA02E2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17041"/>
  <w15:docId w15:val="{51ADEAB2-FB64-4128-BF27-C320807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13">
    <w:name w:val="Обычный1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8E16A4"/>
  </w:style>
  <w:style w:type="paragraph" w:styleId="af2">
    <w:name w:val="TOC Heading"/>
    <w:basedOn w:val="1"/>
    <w:next w:val="a"/>
    <w:uiPriority w:val="39"/>
    <w:unhideWhenUsed/>
    <w:qFormat/>
    <w:rsid w:val="009953B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AF655-B508-44B1-A7A7-3CE3C75E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186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1956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8</cp:revision>
  <cp:lastPrinted>2009-03-12T02:27:00Z</cp:lastPrinted>
  <dcterms:created xsi:type="dcterms:W3CDTF">2021-09-20T05:09:00Z</dcterms:created>
  <dcterms:modified xsi:type="dcterms:W3CDTF">2022-03-16T10:47:00Z</dcterms:modified>
</cp:coreProperties>
</file>